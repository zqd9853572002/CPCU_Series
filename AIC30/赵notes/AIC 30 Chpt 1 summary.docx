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8668" w14:textId="6B8634B1" w:rsidR="00A4775A" w:rsidRPr="00D419C3" w:rsidRDefault="00B41A41">
      <w:pPr>
        <w:rPr>
          <w:sz w:val="24"/>
          <w:szCs w:val="24"/>
        </w:rPr>
      </w:pPr>
      <w:r w:rsidRPr="00D419C3">
        <w:rPr>
          <w:sz w:val="24"/>
          <w:szCs w:val="24"/>
        </w:rPr>
        <w:t>Primary Goals of Claims Dept</w:t>
      </w:r>
    </w:p>
    <w:p w14:paraId="16A06A35" w14:textId="41C71F8C" w:rsidR="00B41A41" w:rsidRPr="00D419C3" w:rsidRDefault="00B41A41" w:rsidP="00B41A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9C3">
        <w:rPr>
          <w:sz w:val="24"/>
          <w:szCs w:val="24"/>
        </w:rPr>
        <w:t>Keeping the Insurer’s Promise</w:t>
      </w:r>
    </w:p>
    <w:p w14:paraId="0F1213A8" w14:textId="758C2D75" w:rsidR="00B41A41" w:rsidRPr="00D419C3" w:rsidRDefault="00B41A41" w:rsidP="00B41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19C3">
        <w:rPr>
          <w:sz w:val="24"/>
          <w:szCs w:val="24"/>
        </w:rPr>
        <w:t>Satisfy insurer’s obligations</w:t>
      </w:r>
    </w:p>
    <w:p w14:paraId="4D82F90D" w14:textId="44152CD2" w:rsidR="00B41A41" w:rsidRPr="00D419C3" w:rsidRDefault="00B41A41" w:rsidP="00B41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19C3">
        <w:rPr>
          <w:sz w:val="24"/>
          <w:szCs w:val="24"/>
        </w:rPr>
        <w:t>Provide fair, prompt, and equitable service</w:t>
      </w:r>
    </w:p>
    <w:p w14:paraId="7B655338" w14:textId="5A24A209" w:rsidR="00B41A41" w:rsidRPr="00D419C3" w:rsidRDefault="00B41A41" w:rsidP="00B41A4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419C3">
        <w:rPr>
          <w:sz w:val="24"/>
          <w:szCs w:val="24"/>
        </w:rPr>
        <w:t>Provide peace of mind</w:t>
      </w:r>
    </w:p>
    <w:p w14:paraId="072303D6" w14:textId="6885102F" w:rsidR="00B41A41" w:rsidRPr="00D419C3" w:rsidRDefault="00B41A41" w:rsidP="00B41A4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19C3">
        <w:rPr>
          <w:sz w:val="24"/>
          <w:szCs w:val="24"/>
        </w:rPr>
        <w:t>Supporting the Insurer’s Profit Goal</w:t>
      </w:r>
    </w:p>
    <w:p w14:paraId="53CACFE3" w14:textId="651DE48E" w:rsidR="00B41A41" w:rsidRPr="00D419C3" w:rsidRDefault="00B41A41" w:rsidP="00B41A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19C3">
        <w:rPr>
          <w:sz w:val="24"/>
          <w:szCs w:val="24"/>
        </w:rPr>
        <w:t>Control claims expense</w:t>
      </w:r>
    </w:p>
    <w:p w14:paraId="46D60589" w14:textId="699282E2" w:rsidR="00B41A41" w:rsidRPr="00D419C3" w:rsidRDefault="00B41A41" w:rsidP="00B41A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19C3">
        <w:rPr>
          <w:sz w:val="24"/>
          <w:szCs w:val="24"/>
        </w:rPr>
        <w:t>Treat customers fairly (in turn avoiding litigation)</w:t>
      </w:r>
    </w:p>
    <w:p w14:paraId="34B4159C" w14:textId="1FEFA0C0" w:rsidR="00B41A41" w:rsidRPr="00D419C3" w:rsidRDefault="00B41A41" w:rsidP="00B41A4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419C3">
        <w:rPr>
          <w:sz w:val="24"/>
          <w:szCs w:val="24"/>
        </w:rPr>
        <w:t>Improves reputation</w:t>
      </w:r>
    </w:p>
    <w:p w14:paraId="78C7D641" w14:textId="77777777" w:rsidR="00B41A41" w:rsidRPr="00D419C3" w:rsidRDefault="00B41A41" w:rsidP="00B41A41">
      <w:pPr>
        <w:rPr>
          <w:sz w:val="24"/>
          <w:szCs w:val="24"/>
        </w:rPr>
      </w:pPr>
    </w:p>
    <w:p w14:paraId="1A4FDCA3" w14:textId="7F83A7C3" w:rsidR="00B41A41" w:rsidRPr="00D419C3" w:rsidRDefault="00B41A41" w:rsidP="00B41A41">
      <w:pPr>
        <w:rPr>
          <w:sz w:val="24"/>
          <w:szCs w:val="24"/>
        </w:rPr>
      </w:pPr>
      <w:r w:rsidRPr="00D419C3">
        <w:rPr>
          <w:sz w:val="24"/>
          <w:szCs w:val="24"/>
        </w:rPr>
        <w:t>Claims Dept Structure</w:t>
      </w:r>
    </w:p>
    <w:p w14:paraId="59EDB08B" w14:textId="276CE534" w:rsidR="00B41A41" w:rsidRPr="00D419C3" w:rsidRDefault="00B41A41" w:rsidP="00B41A41">
      <w:pPr>
        <w:rPr>
          <w:sz w:val="24"/>
          <w:szCs w:val="24"/>
        </w:rPr>
      </w:pPr>
      <w:r w:rsidRPr="00D419C3">
        <w:rPr>
          <w:sz w:val="24"/>
          <w:szCs w:val="24"/>
        </w:rPr>
        <w:tab/>
        <w:t>CEO – Senior Claims Officer – Staff</w:t>
      </w:r>
    </w:p>
    <w:p w14:paraId="6D77B740" w14:textId="2A8211FA" w:rsidR="00B41A41" w:rsidRPr="00D419C3" w:rsidRDefault="00B41A41" w:rsidP="00B41A41">
      <w:pPr>
        <w:rPr>
          <w:sz w:val="24"/>
          <w:szCs w:val="24"/>
        </w:rPr>
      </w:pPr>
      <w:r w:rsidRPr="00D419C3">
        <w:rPr>
          <w:sz w:val="24"/>
          <w:szCs w:val="24"/>
        </w:rPr>
        <w:t>Claims Personnel</w:t>
      </w:r>
    </w:p>
    <w:p w14:paraId="5AF87F15" w14:textId="12FD4692" w:rsidR="00B41A41" w:rsidRPr="00D419C3" w:rsidRDefault="00B41A41" w:rsidP="00B41A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19C3">
        <w:rPr>
          <w:sz w:val="24"/>
          <w:szCs w:val="24"/>
        </w:rPr>
        <w:t xml:space="preserve">Staff Claim Reps </w:t>
      </w:r>
    </w:p>
    <w:p w14:paraId="4B2A7140" w14:textId="43225F93" w:rsidR="00B41A41" w:rsidRPr="00D419C3" w:rsidRDefault="00B41A41" w:rsidP="00B41A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19C3">
        <w:rPr>
          <w:sz w:val="24"/>
          <w:szCs w:val="24"/>
        </w:rPr>
        <w:t>Independent Adjusters</w:t>
      </w:r>
    </w:p>
    <w:p w14:paraId="18B95B2E" w14:textId="0E6C8A99" w:rsidR="00B41A41" w:rsidRPr="00D419C3" w:rsidRDefault="00B41A41" w:rsidP="00B41A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19C3">
        <w:rPr>
          <w:sz w:val="24"/>
          <w:szCs w:val="24"/>
        </w:rPr>
        <w:t>TPAs</w:t>
      </w:r>
    </w:p>
    <w:p w14:paraId="750DC980" w14:textId="5B441C76" w:rsidR="00B41A41" w:rsidRPr="00D419C3" w:rsidRDefault="00B41A41" w:rsidP="00B41A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19C3">
        <w:rPr>
          <w:sz w:val="24"/>
          <w:szCs w:val="24"/>
        </w:rPr>
        <w:t>Producers</w:t>
      </w:r>
    </w:p>
    <w:p w14:paraId="5F04D2E7" w14:textId="2F049CF1" w:rsidR="00B41A41" w:rsidRPr="00D419C3" w:rsidRDefault="00B41A41" w:rsidP="00B41A4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419C3">
        <w:rPr>
          <w:sz w:val="24"/>
          <w:szCs w:val="24"/>
        </w:rPr>
        <w:t>Public Adjusters</w:t>
      </w:r>
    </w:p>
    <w:p w14:paraId="56BE7C93" w14:textId="77777777" w:rsidR="00B41A41" w:rsidRPr="00D419C3" w:rsidRDefault="00B41A41" w:rsidP="00B41A41">
      <w:pPr>
        <w:rPr>
          <w:sz w:val="24"/>
          <w:szCs w:val="24"/>
        </w:rPr>
      </w:pPr>
    </w:p>
    <w:p w14:paraId="0B8351C2" w14:textId="4AB6AED3" w:rsidR="00AA7F40" w:rsidRPr="00D419C3" w:rsidRDefault="00B41A41" w:rsidP="00AA7F40">
      <w:pPr>
        <w:rPr>
          <w:sz w:val="24"/>
          <w:szCs w:val="24"/>
        </w:rPr>
      </w:pPr>
      <w:r w:rsidRPr="00D419C3">
        <w:rPr>
          <w:sz w:val="24"/>
          <w:szCs w:val="24"/>
        </w:rPr>
        <w:t>Claims Performance Measures</w:t>
      </w:r>
    </w:p>
    <w:p w14:paraId="5D5DB682" w14:textId="0BA5D61C" w:rsidR="00AA7F40" w:rsidRPr="00D419C3" w:rsidRDefault="00AA7F40" w:rsidP="00AA7F40">
      <w:pPr>
        <w:rPr>
          <w:sz w:val="24"/>
          <w:szCs w:val="24"/>
        </w:rPr>
      </w:pPr>
      <w:r w:rsidRPr="00D419C3">
        <w:rPr>
          <w:sz w:val="24"/>
          <w:szCs w:val="24"/>
        </w:rPr>
        <w:t>-qualitative vs quantitative: What’s the difference?</w:t>
      </w:r>
    </w:p>
    <w:p w14:paraId="7C96D53D" w14:textId="39CA060F" w:rsidR="00AA7F40" w:rsidRPr="00D419C3" w:rsidRDefault="00AA7F40" w:rsidP="00AA7F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419C3">
        <w:rPr>
          <w:sz w:val="24"/>
          <w:szCs w:val="24"/>
        </w:rPr>
        <w:t>Profitability measures</w:t>
      </w:r>
    </w:p>
    <w:p w14:paraId="16573F0D" w14:textId="198903F1" w:rsidR="00AA7F40" w:rsidRPr="00D419C3" w:rsidRDefault="00AA7F40" w:rsidP="00AA7F4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19C3">
        <w:rPr>
          <w:sz w:val="24"/>
          <w:szCs w:val="24"/>
        </w:rPr>
        <w:t xml:space="preserve">loss adjustment expense (LAE) </w:t>
      </w:r>
    </w:p>
    <w:p w14:paraId="231B6ADD" w14:textId="3868F12B" w:rsidR="00AA7F40" w:rsidRPr="00D419C3" w:rsidRDefault="00AA7F40" w:rsidP="00AA7F4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419C3">
        <w:rPr>
          <w:sz w:val="24"/>
          <w:szCs w:val="24"/>
        </w:rPr>
        <w:t xml:space="preserve">loss ratio </w:t>
      </w:r>
    </w:p>
    <w:p w14:paraId="170DDD21" w14:textId="40DA86A6" w:rsidR="00AA7F40" w:rsidRPr="00D419C3" w:rsidRDefault="00AA7F40" w:rsidP="00AA7F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419C3">
        <w:rPr>
          <w:sz w:val="24"/>
          <w:szCs w:val="24"/>
        </w:rPr>
        <w:t>Quality measures</w:t>
      </w:r>
    </w:p>
    <w:p w14:paraId="1A6C5EC8" w14:textId="560BA61D" w:rsidR="00AA7F40" w:rsidRPr="00D419C3" w:rsidRDefault="00AA7F40" w:rsidP="00AA7F4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19C3">
        <w:rPr>
          <w:sz w:val="24"/>
          <w:szCs w:val="24"/>
        </w:rPr>
        <w:t>Best practices</w:t>
      </w:r>
    </w:p>
    <w:p w14:paraId="17F09701" w14:textId="4B1A864F" w:rsidR="00AA7F40" w:rsidRPr="00D419C3" w:rsidRDefault="00AA7F40" w:rsidP="00AA7F4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19C3">
        <w:rPr>
          <w:sz w:val="24"/>
          <w:szCs w:val="24"/>
        </w:rPr>
        <w:t>Claims audit</w:t>
      </w:r>
    </w:p>
    <w:p w14:paraId="539F5685" w14:textId="2285CBBF" w:rsidR="00AA7F40" w:rsidRPr="00D419C3" w:rsidRDefault="00AA7F40" w:rsidP="00AA7F4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419C3">
        <w:rPr>
          <w:sz w:val="24"/>
          <w:szCs w:val="24"/>
        </w:rPr>
        <w:t>Customer satisfaction</w:t>
      </w:r>
    </w:p>
    <w:p w14:paraId="3F467AE0" w14:textId="486C82E7" w:rsidR="00AA7F40" w:rsidRPr="00D419C3" w:rsidRDefault="00AA7F40" w:rsidP="00AA7F40">
      <w:pPr>
        <w:rPr>
          <w:sz w:val="24"/>
          <w:szCs w:val="24"/>
        </w:rPr>
      </w:pPr>
      <w:bookmarkStart w:id="0" w:name="_GoBack"/>
      <w:bookmarkEnd w:id="0"/>
      <w:r w:rsidRPr="00D419C3">
        <w:rPr>
          <w:sz w:val="24"/>
          <w:szCs w:val="24"/>
        </w:rPr>
        <w:t>Ethical and Professional Concerns</w:t>
      </w:r>
    </w:p>
    <w:p w14:paraId="05E6C1CC" w14:textId="75C76E88" w:rsidR="00AA7F40" w:rsidRPr="00D419C3" w:rsidRDefault="00AA7F40" w:rsidP="00AA7F40">
      <w:pPr>
        <w:rPr>
          <w:sz w:val="24"/>
          <w:szCs w:val="24"/>
        </w:rPr>
      </w:pPr>
      <w:r w:rsidRPr="00D419C3">
        <w:rPr>
          <w:sz w:val="24"/>
          <w:szCs w:val="24"/>
        </w:rPr>
        <w:t>-ethical dilemma vs moral dilemma: What’s the difference?</w:t>
      </w:r>
    </w:p>
    <w:p w14:paraId="203F0817" w14:textId="2CF8D670" w:rsidR="00AA7F40" w:rsidRDefault="00AA7F40" w:rsidP="00AA7F4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419C3">
        <w:rPr>
          <w:sz w:val="24"/>
          <w:szCs w:val="24"/>
        </w:rPr>
        <w:t>Ethics</w:t>
      </w:r>
      <w:r w:rsidR="008009C4" w:rsidRPr="00D419C3">
        <w:rPr>
          <w:sz w:val="24"/>
          <w:szCs w:val="24"/>
        </w:rPr>
        <w:t>-the better course of action, given the choice of two legal courses of action</w:t>
      </w:r>
    </w:p>
    <w:p w14:paraId="61475C07" w14:textId="53FA3335" w:rsidR="00AE2A99" w:rsidRPr="00D419C3" w:rsidRDefault="00AE2A99" w:rsidP="00AA7F4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Legality-choice between what is lawful and unlawful</w:t>
      </w:r>
    </w:p>
    <w:p w14:paraId="300BC926" w14:textId="51C83033" w:rsidR="00AA7F40" w:rsidRPr="00D419C3" w:rsidRDefault="00AA7F40" w:rsidP="00AA7F4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419C3">
        <w:rPr>
          <w:sz w:val="24"/>
          <w:szCs w:val="24"/>
        </w:rPr>
        <w:t>Professional</w:t>
      </w:r>
      <w:r w:rsidR="008009C4" w:rsidRPr="00D419C3">
        <w:rPr>
          <w:sz w:val="24"/>
          <w:szCs w:val="24"/>
        </w:rPr>
        <w:t>ism</w:t>
      </w:r>
    </w:p>
    <w:p w14:paraId="77DFB1C9" w14:textId="6A1901C3" w:rsidR="008009C4" w:rsidRPr="00D419C3" w:rsidRDefault="008009C4" w:rsidP="008009C4">
      <w:pPr>
        <w:rPr>
          <w:sz w:val="24"/>
          <w:szCs w:val="24"/>
        </w:rPr>
      </w:pPr>
      <w:r w:rsidRPr="00D419C3">
        <w:rPr>
          <w:sz w:val="24"/>
          <w:szCs w:val="24"/>
        </w:rPr>
        <w:lastRenderedPageBreak/>
        <w:t>How to establish good faith through ethics and professionalism:</w:t>
      </w:r>
    </w:p>
    <w:p w14:paraId="5C659152" w14:textId="24E450F3" w:rsidR="008009C4" w:rsidRPr="00D419C3" w:rsidRDefault="008009C4" w:rsidP="008009C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19C3">
        <w:rPr>
          <w:sz w:val="24"/>
          <w:szCs w:val="24"/>
        </w:rPr>
        <w:t>Satisfy contractual duties and promises</w:t>
      </w:r>
    </w:p>
    <w:p w14:paraId="66024581" w14:textId="7CB32C3F" w:rsidR="008009C4" w:rsidRPr="00D419C3" w:rsidRDefault="008009C4" w:rsidP="008009C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19C3">
        <w:rPr>
          <w:sz w:val="24"/>
          <w:szCs w:val="24"/>
        </w:rPr>
        <w:t>Maintaining credibility</w:t>
      </w:r>
    </w:p>
    <w:p w14:paraId="00B55FAE" w14:textId="408B571D" w:rsidR="008009C4" w:rsidRDefault="008009C4" w:rsidP="008009C4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D419C3">
        <w:rPr>
          <w:sz w:val="24"/>
          <w:szCs w:val="24"/>
        </w:rPr>
        <w:t>Complying with legal duty</w:t>
      </w:r>
    </w:p>
    <w:p w14:paraId="3C99CBBA" w14:textId="0D2AD51B" w:rsidR="00AE2A99" w:rsidRDefault="00AE2A99" w:rsidP="00AE2A99">
      <w:pPr>
        <w:rPr>
          <w:sz w:val="24"/>
          <w:szCs w:val="24"/>
        </w:rPr>
      </w:pPr>
      <w:r>
        <w:rPr>
          <w:sz w:val="24"/>
          <w:szCs w:val="24"/>
        </w:rPr>
        <w:t>Benefits of Insurance:</w:t>
      </w:r>
    </w:p>
    <w:p w14:paraId="3F3E2827" w14:textId="2E42C5F7" w:rsidR="00AE2A99" w:rsidRDefault="00AE2A99" w:rsidP="00AE2A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Peace of mind</w:t>
      </w:r>
    </w:p>
    <w:p w14:paraId="52B15551" w14:textId="6EE4ACA4" w:rsidR="00AE2A99" w:rsidRDefault="00AE2A99" w:rsidP="00AE2A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Support for credit</w:t>
      </w:r>
    </w:p>
    <w:p w14:paraId="55C0000B" w14:textId="33B8F94D" w:rsidR="00AE2A99" w:rsidRDefault="00AE2A99" w:rsidP="00AE2A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Efficient use of resources</w:t>
      </w:r>
    </w:p>
    <w:p w14:paraId="5A40D2AB" w14:textId="491D2DB1" w:rsidR="00AE2A99" w:rsidRDefault="00AE2A99" w:rsidP="00AE2A9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Reduction of social burdens</w:t>
      </w:r>
    </w:p>
    <w:p w14:paraId="7F6EAD86" w14:textId="77777777" w:rsidR="00AE2A99" w:rsidRPr="00AE2A99" w:rsidRDefault="00AE2A99" w:rsidP="00AE2A99">
      <w:pPr>
        <w:pStyle w:val="ListParagraph"/>
        <w:rPr>
          <w:sz w:val="24"/>
          <w:szCs w:val="24"/>
        </w:rPr>
      </w:pPr>
    </w:p>
    <w:p w14:paraId="57FC9D57" w14:textId="552DA033" w:rsidR="008009C4" w:rsidRPr="00D419C3" w:rsidRDefault="008009C4" w:rsidP="008009C4">
      <w:pPr>
        <w:rPr>
          <w:sz w:val="24"/>
          <w:szCs w:val="24"/>
        </w:rPr>
      </w:pPr>
      <w:r w:rsidRPr="00D419C3">
        <w:rPr>
          <w:sz w:val="24"/>
          <w:szCs w:val="24"/>
        </w:rPr>
        <w:t>Ethical and Professional Concerns for Claim Reps:</w:t>
      </w:r>
    </w:p>
    <w:p w14:paraId="1177BBF3" w14:textId="69503E11" w:rsidR="00AA7F40" w:rsidRPr="00D419C3" w:rsidRDefault="00AA7F40" w:rsidP="008009C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19C3">
        <w:rPr>
          <w:sz w:val="24"/>
          <w:szCs w:val="24"/>
        </w:rPr>
        <w:t>Conflicts of Interest</w:t>
      </w:r>
    </w:p>
    <w:p w14:paraId="466A020B" w14:textId="33BE55F8" w:rsidR="008009C4" w:rsidRPr="00D419C3" w:rsidRDefault="008009C4" w:rsidP="008009C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419C3">
        <w:rPr>
          <w:sz w:val="24"/>
          <w:szCs w:val="24"/>
        </w:rPr>
        <w:t>Salvage</w:t>
      </w:r>
    </w:p>
    <w:p w14:paraId="1BEE9132" w14:textId="31BE6948" w:rsidR="008009C4" w:rsidRPr="00D419C3" w:rsidRDefault="008009C4" w:rsidP="008009C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419C3">
        <w:rPr>
          <w:sz w:val="24"/>
          <w:szCs w:val="24"/>
        </w:rPr>
        <w:t>Vendor incentives</w:t>
      </w:r>
    </w:p>
    <w:p w14:paraId="43117E04" w14:textId="77777777" w:rsidR="00D419C3" w:rsidRPr="00D419C3" w:rsidRDefault="008009C4" w:rsidP="008009C4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D419C3">
        <w:rPr>
          <w:sz w:val="24"/>
          <w:szCs w:val="24"/>
        </w:rPr>
        <w:t>Overlapping coverages or insureds</w:t>
      </w:r>
    </w:p>
    <w:p w14:paraId="2B75371D" w14:textId="0C22CD38" w:rsidR="008009C4" w:rsidRPr="00D419C3" w:rsidRDefault="00D419C3" w:rsidP="00D419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19C3">
        <w:rPr>
          <w:sz w:val="24"/>
          <w:szCs w:val="24"/>
        </w:rPr>
        <w:t>Claims Handling Competency and Continuing Ed</w:t>
      </w:r>
    </w:p>
    <w:p w14:paraId="2E2785E2" w14:textId="6ABAE0F9" w:rsidR="00D419C3" w:rsidRPr="00D419C3" w:rsidRDefault="00D419C3" w:rsidP="00D419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19C3">
        <w:rPr>
          <w:sz w:val="24"/>
          <w:szCs w:val="24"/>
        </w:rPr>
        <w:t>Licensing-varies by state; can raise ethical issues</w:t>
      </w:r>
    </w:p>
    <w:p w14:paraId="1E559833" w14:textId="435D8ECE" w:rsidR="00D419C3" w:rsidRPr="00D419C3" w:rsidRDefault="00D419C3" w:rsidP="00D419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19C3">
        <w:rPr>
          <w:sz w:val="24"/>
          <w:szCs w:val="24"/>
        </w:rPr>
        <w:t>Customer Service-should try to treat all equally</w:t>
      </w:r>
    </w:p>
    <w:p w14:paraId="09F5F930" w14:textId="59D407AF" w:rsidR="00D419C3" w:rsidRPr="00D419C3" w:rsidRDefault="00D419C3" w:rsidP="00D419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19C3">
        <w:rPr>
          <w:sz w:val="24"/>
          <w:szCs w:val="24"/>
        </w:rPr>
        <w:t>Communication with represented claimants-certain laws on how to handle</w:t>
      </w:r>
    </w:p>
    <w:p w14:paraId="68E02B37" w14:textId="44518544" w:rsidR="00D419C3" w:rsidRPr="00D419C3" w:rsidRDefault="00D419C3" w:rsidP="00D419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19C3">
        <w:rPr>
          <w:sz w:val="24"/>
          <w:szCs w:val="24"/>
        </w:rPr>
        <w:t>Billing practices-should not be inappropriate or excessive</w:t>
      </w:r>
    </w:p>
    <w:p w14:paraId="55C0840C" w14:textId="160FFC71" w:rsidR="00D419C3" w:rsidRPr="00D419C3" w:rsidRDefault="00D419C3" w:rsidP="00D419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19C3">
        <w:rPr>
          <w:sz w:val="24"/>
          <w:szCs w:val="24"/>
        </w:rPr>
        <w:t>Privacy-info protected by privacy laws</w:t>
      </w:r>
    </w:p>
    <w:p w14:paraId="4F375152" w14:textId="533D20D1" w:rsidR="00D419C3" w:rsidRPr="00D419C3" w:rsidRDefault="00D419C3" w:rsidP="00D419C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D419C3">
        <w:rPr>
          <w:sz w:val="24"/>
          <w:szCs w:val="24"/>
        </w:rPr>
        <w:t>Fraud detection</w:t>
      </w:r>
    </w:p>
    <w:p w14:paraId="2B9DF943" w14:textId="495DA8FC" w:rsidR="008009C4" w:rsidRPr="00D419C3" w:rsidRDefault="008009C4" w:rsidP="00AA7F40">
      <w:pPr>
        <w:rPr>
          <w:sz w:val="24"/>
          <w:szCs w:val="24"/>
        </w:rPr>
      </w:pPr>
      <w:r w:rsidRPr="00D419C3">
        <w:rPr>
          <w:sz w:val="24"/>
          <w:szCs w:val="24"/>
        </w:rPr>
        <w:t>Five Factors That Can Affect Claims Handling Competency (</w:t>
      </w:r>
      <w:proofErr w:type="spellStart"/>
      <w:r w:rsidRPr="00D419C3">
        <w:rPr>
          <w:sz w:val="24"/>
          <w:szCs w:val="24"/>
        </w:rPr>
        <w:t>pg</w:t>
      </w:r>
      <w:proofErr w:type="spellEnd"/>
      <w:r w:rsidRPr="00D419C3">
        <w:rPr>
          <w:sz w:val="24"/>
          <w:szCs w:val="24"/>
        </w:rPr>
        <w:t xml:space="preserve"> 1.16)</w:t>
      </w:r>
    </w:p>
    <w:p w14:paraId="29289521" w14:textId="17D9A08C" w:rsidR="008009C4" w:rsidRPr="00D419C3" w:rsidRDefault="008009C4" w:rsidP="008009C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419C3">
        <w:rPr>
          <w:sz w:val="24"/>
          <w:szCs w:val="24"/>
        </w:rPr>
        <w:t>Changes in the claim’s environment</w:t>
      </w:r>
    </w:p>
    <w:p w14:paraId="5C484064" w14:textId="15ADFFC6" w:rsidR="008009C4" w:rsidRPr="00D419C3" w:rsidRDefault="008009C4" w:rsidP="008009C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419C3">
        <w:rPr>
          <w:sz w:val="24"/>
          <w:szCs w:val="24"/>
        </w:rPr>
        <w:t>Changes in job responsibilities</w:t>
      </w:r>
    </w:p>
    <w:p w14:paraId="4F3A1F2D" w14:textId="413FA528" w:rsidR="008009C4" w:rsidRPr="00D419C3" w:rsidRDefault="008009C4" w:rsidP="008009C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419C3">
        <w:rPr>
          <w:sz w:val="24"/>
          <w:szCs w:val="24"/>
        </w:rPr>
        <w:t>Attrition of knowledge over time</w:t>
      </w:r>
    </w:p>
    <w:p w14:paraId="41AFC4F3" w14:textId="1197DAC2" w:rsidR="008009C4" w:rsidRPr="00D419C3" w:rsidRDefault="008009C4" w:rsidP="008009C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419C3">
        <w:rPr>
          <w:sz w:val="24"/>
          <w:szCs w:val="24"/>
        </w:rPr>
        <w:t>Limited insurer resources</w:t>
      </w:r>
    </w:p>
    <w:p w14:paraId="09AFFCE7" w14:textId="7E543A10" w:rsidR="008009C4" w:rsidRPr="00D419C3" w:rsidRDefault="008009C4" w:rsidP="008009C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D419C3">
        <w:rPr>
          <w:sz w:val="24"/>
          <w:szCs w:val="24"/>
        </w:rPr>
        <w:t>Rewards and promotions</w:t>
      </w:r>
    </w:p>
    <w:p w14:paraId="00446ECE" w14:textId="5E162C46" w:rsidR="00D419C3" w:rsidRPr="00D419C3" w:rsidRDefault="00D419C3" w:rsidP="00D419C3">
      <w:pPr>
        <w:rPr>
          <w:sz w:val="24"/>
          <w:szCs w:val="24"/>
        </w:rPr>
      </w:pPr>
      <w:r w:rsidRPr="00D419C3">
        <w:rPr>
          <w:sz w:val="24"/>
          <w:szCs w:val="24"/>
        </w:rPr>
        <w:t>Codes of Ethics and Quality Claims Practices</w:t>
      </w:r>
    </w:p>
    <w:p w14:paraId="13AD5119" w14:textId="26433394" w:rsidR="00D419C3" w:rsidRPr="00D419C3" w:rsidRDefault="00D419C3" w:rsidP="00D419C3">
      <w:pPr>
        <w:rPr>
          <w:sz w:val="24"/>
          <w:szCs w:val="24"/>
        </w:rPr>
      </w:pPr>
      <w:r w:rsidRPr="00D419C3">
        <w:rPr>
          <w:sz w:val="24"/>
          <w:szCs w:val="24"/>
        </w:rPr>
        <w:t>-three pillars can establish a framework to achieve consistent good-faith claims handling:</w:t>
      </w:r>
    </w:p>
    <w:p w14:paraId="169AE2D2" w14:textId="33084FD0" w:rsidR="00D419C3" w:rsidRPr="00D419C3" w:rsidRDefault="00D419C3" w:rsidP="00D419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419C3">
        <w:rPr>
          <w:sz w:val="24"/>
          <w:szCs w:val="24"/>
        </w:rPr>
        <w:t>Codes of ethics</w:t>
      </w:r>
    </w:p>
    <w:p w14:paraId="60EABFBE" w14:textId="6B3F2C9A" w:rsidR="00D419C3" w:rsidRPr="00D419C3" w:rsidRDefault="00D419C3" w:rsidP="00D419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419C3">
        <w:rPr>
          <w:sz w:val="24"/>
          <w:szCs w:val="24"/>
        </w:rPr>
        <w:t>Quality claims practices</w:t>
      </w:r>
    </w:p>
    <w:p w14:paraId="719F134B" w14:textId="0C1A0A9F" w:rsidR="00D419C3" w:rsidRPr="00D419C3" w:rsidRDefault="00D419C3" w:rsidP="00D419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419C3">
        <w:rPr>
          <w:sz w:val="24"/>
          <w:szCs w:val="24"/>
        </w:rPr>
        <w:t>Compliance with laws and regulations</w:t>
      </w:r>
    </w:p>
    <w:p w14:paraId="38CC9692" w14:textId="5403DFCB" w:rsidR="00AA7F40" w:rsidRDefault="00AA7F40" w:rsidP="00AE2A99">
      <w:r>
        <w:t xml:space="preserve"> </w:t>
      </w:r>
    </w:p>
    <w:sectPr w:rsidR="00AA7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7BA9B" w14:textId="77777777" w:rsidR="0031012B" w:rsidRDefault="0031012B" w:rsidP="00B41A41">
      <w:pPr>
        <w:spacing w:after="0" w:line="240" w:lineRule="auto"/>
      </w:pPr>
      <w:r>
        <w:separator/>
      </w:r>
    </w:p>
  </w:endnote>
  <w:endnote w:type="continuationSeparator" w:id="0">
    <w:p w14:paraId="7AE3EF89" w14:textId="77777777" w:rsidR="0031012B" w:rsidRDefault="0031012B" w:rsidP="00B4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4716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EF7BA4" w14:textId="35C3682A" w:rsidR="00D419C3" w:rsidRDefault="00D419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90801" w14:textId="77777777" w:rsidR="00D419C3" w:rsidRDefault="00D41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C11F3" w14:textId="77777777" w:rsidR="0031012B" w:rsidRDefault="0031012B" w:rsidP="00B41A41">
      <w:pPr>
        <w:spacing w:after="0" w:line="240" w:lineRule="auto"/>
      </w:pPr>
      <w:r>
        <w:separator/>
      </w:r>
    </w:p>
  </w:footnote>
  <w:footnote w:type="continuationSeparator" w:id="0">
    <w:p w14:paraId="35A2F1E7" w14:textId="77777777" w:rsidR="0031012B" w:rsidRDefault="0031012B" w:rsidP="00B41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B19C7" w14:textId="36DEC85A" w:rsidR="00D419C3" w:rsidRDefault="00D419C3">
    <w:pPr>
      <w:pStyle w:val="Header"/>
    </w:pPr>
    <w:r>
      <w:t>AIC 30: Chapter One Summary</w:t>
    </w:r>
  </w:p>
  <w:p w14:paraId="52DEFAA4" w14:textId="77777777" w:rsidR="00D419C3" w:rsidRDefault="00D41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71039"/>
    <w:multiLevelType w:val="hybridMultilevel"/>
    <w:tmpl w:val="6FC2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7397"/>
    <w:multiLevelType w:val="hybridMultilevel"/>
    <w:tmpl w:val="6DA02EAA"/>
    <w:lvl w:ilvl="0" w:tplc="79CAD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126C12"/>
    <w:multiLevelType w:val="hybridMultilevel"/>
    <w:tmpl w:val="1974E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4408E"/>
    <w:multiLevelType w:val="hybridMultilevel"/>
    <w:tmpl w:val="0BEA7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440E7"/>
    <w:multiLevelType w:val="hybridMultilevel"/>
    <w:tmpl w:val="ED6038D0"/>
    <w:lvl w:ilvl="0" w:tplc="B2C262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2779D0"/>
    <w:multiLevelType w:val="hybridMultilevel"/>
    <w:tmpl w:val="C4D8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B7CF3"/>
    <w:multiLevelType w:val="hybridMultilevel"/>
    <w:tmpl w:val="36D62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A03206"/>
    <w:multiLevelType w:val="hybridMultilevel"/>
    <w:tmpl w:val="5498BE86"/>
    <w:lvl w:ilvl="0" w:tplc="EA0C71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3932C0"/>
    <w:multiLevelType w:val="hybridMultilevel"/>
    <w:tmpl w:val="9C6EA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502F72"/>
    <w:multiLevelType w:val="hybridMultilevel"/>
    <w:tmpl w:val="523C1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4B123F"/>
    <w:multiLevelType w:val="hybridMultilevel"/>
    <w:tmpl w:val="9AB0C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62943"/>
    <w:multiLevelType w:val="hybridMultilevel"/>
    <w:tmpl w:val="27FA0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A185C"/>
    <w:multiLevelType w:val="hybridMultilevel"/>
    <w:tmpl w:val="633665DA"/>
    <w:lvl w:ilvl="0" w:tplc="CA0E0C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0C3675"/>
    <w:multiLevelType w:val="hybridMultilevel"/>
    <w:tmpl w:val="2B06C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2928BB"/>
    <w:multiLevelType w:val="hybridMultilevel"/>
    <w:tmpl w:val="50A2BE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A6CE5"/>
    <w:multiLevelType w:val="hybridMultilevel"/>
    <w:tmpl w:val="97AC40B2"/>
    <w:lvl w:ilvl="0" w:tplc="D868C5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7"/>
  </w:num>
  <w:num w:numId="3">
    <w:abstractNumId w:val="12"/>
  </w:num>
  <w:num w:numId="4">
    <w:abstractNumId w:val="5"/>
  </w:num>
  <w:num w:numId="5">
    <w:abstractNumId w:val="6"/>
  </w:num>
  <w:num w:numId="6">
    <w:abstractNumId w:val="15"/>
  </w:num>
  <w:num w:numId="7">
    <w:abstractNumId w:val="1"/>
  </w:num>
  <w:num w:numId="8">
    <w:abstractNumId w:val="2"/>
  </w:num>
  <w:num w:numId="9">
    <w:abstractNumId w:val="9"/>
  </w:num>
  <w:num w:numId="10">
    <w:abstractNumId w:val="8"/>
  </w:num>
  <w:num w:numId="11">
    <w:abstractNumId w:val="13"/>
  </w:num>
  <w:num w:numId="12">
    <w:abstractNumId w:val="11"/>
  </w:num>
  <w:num w:numId="13">
    <w:abstractNumId w:val="4"/>
  </w:num>
  <w:num w:numId="14">
    <w:abstractNumId w:val="14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41"/>
    <w:rsid w:val="0031012B"/>
    <w:rsid w:val="008009C4"/>
    <w:rsid w:val="008321B2"/>
    <w:rsid w:val="00A21AD9"/>
    <w:rsid w:val="00A4775A"/>
    <w:rsid w:val="00AA7F40"/>
    <w:rsid w:val="00AE2A99"/>
    <w:rsid w:val="00B41A41"/>
    <w:rsid w:val="00CD4141"/>
    <w:rsid w:val="00D3250F"/>
    <w:rsid w:val="00D4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32542"/>
  <w15:chartTrackingRefBased/>
  <w15:docId w15:val="{974F5819-46F8-4EC7-8D76-C6BB4771D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A41"/>
  </w:style>
  <w:style w:type="paragraph" w:styleId="Footer">
    <w:name w:val="footer"/>
    <w:basedOn w:val="Normal"/>
    <w:link w:val="FooterChar"/>
    <w:uiPriority w:val="99"/>
    <w:unhideWhenUsed/>
    <w:rsid w:val="00B4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A41"/>
  </w:style>
  <w:style w:type="paragraph" w:styleId="ListParagraph">
    <w:name w:val="List Paragraph"/>
    <w:basedOn w:val="Normal"/>
    <w:uiPriority w:val="34"/>
    <w:qFormat/>
    <w:rsid w:val="00B41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7D95C5D6</Template>
  <TotalTime>63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Rosie</dc:creator>
  <cp:keywords/>
  <dc:description/>
  <cp:lastModifiedBy>Zhao, Rosie</cp:lastModifiedBy>
  <cp:revision>4</cp:revision>
  <cp:lastPrinted>2019-10-30T14:56:00Z</cp:lastPrinted>
  <dcterms:created xsi:type="dcterms:W3CDTF">2019-10-08T17:02:00Z</dcterms:created>
  <dcterms:modified xsi:type="dcterms:W3CDTF">2019-10-30T14:56:00Z</dcterms:modified>
</cp:coreProperties>
</file>